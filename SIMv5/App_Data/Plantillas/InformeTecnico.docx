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A3513" w14:textId="77777777" w:rsidR="004B7A14" w:rsidRPr="00880654" w:rsidRDefault="004B7A14" w:rsidP="00E31BB7">
      <w:pPr>
        <w:spacing w:after="0" w:line="240" w:lineRule="auto"/>
        <w:jc w:val="both"/>
        <w:rPr>
          <w:rFonts w:ascii="Arial" w:hAnsi="Arial" w:cs="Arial"/>
        </w:rPr>
      </w:pPr>
    </w:p>
    <w:p w14:paraId="1A2A3514" w14:textId="77777777" w:rsidR="00D10121" w:rsidRPr="00880654" w:rsidRDefault="00D10121" w:rsidP="00D10121">
      <w:pPr>
        <w:pStyle w:val="Ttulodeldocumento"/>
        <w:pBdr>
          <w:top w:val="none" w:sz="0" w:space="0" w:color="auto"/>
          <w:bottom w:val="none" w:sz="0" w:space="0" w:color="auto"/>
        </w:pBdr>
        <w:spacing w:after="0" w:line="240" w:lineRule="auto"/>
        <w:rPr>
          <w:rFonts w:ascii="Arial" w:hAnsi="Arial" w:cs="Arial"/>
          <w:b w:val="0"/>
          <w:spacing w:val="0"/>
          <w:sz w:val="22"/>
          <w:szCs w:val="22"/>
        </w:rPr>
      </w:pPr>
      <w:bookmarkStart w:id="0" w:name="_Hlk510278027"/>
      <w:r w:rsidRPr="00880654">
        <w:rPr>
          <w:rFonts w:ascii="Arial" w:hAnsi="Arial" w:cs="Arial"/>
          <w:b w:val="0"/>
          <w:spacing w:val="0"/>
          <w:sz w:val="22"/>
          <w:szCs w:val="22"/>
        </w:rPr>
        <w:t>INFORME TÉCNICO</w:t>
      </w:r>
    </w:p>
    <w:p w14:paraId="1A2A3515" w14:textId="77777777" w:rsidR="00D10121" w:rsidRPr="00880654" w:rsidRDefault="00D10121" w:rsidP="00CE2187">
      <w:pPr>
        <w:pStyle w:val="Ttulodeldocumento"/>
        <w:pBdr>
          <w:top w:val="none" w:sz="0" w:space="0" w:color="auto"/>
          <w:bottom w:val="none" w:sz="0" w:space="0" w:color="auto"/>
        </w:pBdr>
        <w:spacing w:after="0" w:line="240" w:lineRule="auto"/>
        <w:jc w:val="left"/>
        <w:rPr>
          <w:rFonts w:ascii="Arial" w:hAnsi="Arial" w:cs="Arial"/>
          <w:b w:val="0"/>
          <w:spacing w:val="0"/>
          <w:sz w:val="22"/>
          <w:szCs w:val="22"/>
        </w:rPr>
      </w:pPr>
    </w:p>
    <w:p w14:paraId="1A2A3516" w14:textId="77777777" w:rsidR="00CE2187" w:rsidRPr="00880654" w:rsidRDefault="00CE2187" w:rsidP="00CE2187">
      <w:pPr>
        <w:spacing w:after="0" w:line="240" w:lineRule="auto"/>
        <w:rPr>
          <w:rFonts w:ascii="Arial" w:hAnsi="Arial" w:cs="Arial"/>
          <w:lang w:val="es-ES" w:eastAsia="es-ES"/>
        </w:rPr>
      </w:pPr>
    </w:p>
    <w:p w14:paraId="1A2A3517" w14:textId="77777777" w:rsidR="00D10121" w:rsidRPr="00880654" w:rsidRDefault="002B00D8" w:rsidP="00D10121">
      <w:pPr>
        <w:pStyle w:val="Ttulodeldocumento"/>
        <w:pBdr>
          <w:top w:val="none" w:sz="0" w:space="0" w:color="auto"/>
          <w:bottom w:val="none" w:sz="0" w:space="0" w:color="auto"/>
        </w:pBdr>
        <w:spacing w:after="0" w:line="240" w:lineRule="auto"/>
        <w:jc w:val="left"/>
        <w:rPr>
          <w:rFonts w:ascii="Arial" w:hAnsi="Arial" w:cs="Arial"/>
          <w:b w:val="0"/>
          <w:spacing w:val="0"/>
          <w:sz w:val="22"/>
          <w:szCs w:val="22"/>
        </w:rPr>
      </w:pPr>
      <w:r w:rsidRPr="00880654">
        <w:rPr>
          <w:rFonts w:ascii="Arial" w:hAnsi="Arial" w:cs="Arial"/>
          <w:sz w:val="22"/>
          <w:szCs w:val="22"/>
        </w:rPr>
        <w:fldChar w:fldCharType="begin"/>
      </w:r>
      <w:r w:rsidR="00D10121" w:rsidRPr="00880654">
        <w:rPr>
          <w:rFonts w:ascii="Arial" w:hAnsi="Arial" w:cs="Arial"/>
          <w:b w:val="0"/>
          <w:sz w:val="22"/>
          <w:szCs w:val="22"/>
        </w:rPr>
        <w:instrText xml:space="preserve"> MACROBUTTON NoMacro [CENTRO DE COSTOS] </w:instrText>
      </w:r>
      <w:r w:rsidRPr="00880654">
        <w:rPr>
          <w:rFonts w:ascii="Arial" w:hAnsi="Arial" w:cs="Arial"/>
          <w:sz w:val="22"/>
          <w:szCs w:val="22"/>
        </w:rPr>
        <w:fldChar w:fldCharType="end"/>
      </w:r>
    </w:p>
    <w:p w14:paraId="1A2A3518" w14:textId="77777777" w:rsidR="00D10121" w:rsidRPr="00880654" w:rsidRDefault="00D10121" w:rsidP="00D10121">
      <w:pPr>
        <w:pStyle w:val="Prrafodelista"/>
        <w:suppressAutoHyphens/>
        <w:overflowPunct w:val="0"/>
        <w:autoSpaceDE w:val="0"/>
        <w:autoSpaceDN w:val="0"/>
        <w:adjustRightInd w:val="0"/>
        <w:ind w:left="0"/>
        <w:jc w:val="both"/>
        <w:rPr>
          <w:rFonts w:ascii="Arial" w:hAnsi="Arial" w:cs="Arial"/>
          <w:sz w:val="22"/>
          <w:szCs w:val="22"/>
        </w:rPr>
      </w:pPr>
    </w:p>
    <w:p w14:paraId="1A2A3519" w14:textId="77777777" w:rsidR="00D10121" w:rsidRPr="00880654" w:rsidRDefault="00D10121" w:rsidP="00D10121">
      <w:pPr>
        <w:pStyle w:val="Prrafodelista"/>
        <w:suppressAutoHyphens/>
        <w:overflowPunct w:val="0"/>
        <w:autoSpaceDE w:val="0"/>
        <w:autoSpaceDN w:val="0"/>
        <w:adjustRightInd w:val="0"/>
        <w:ind w:left="0"/>
        <w:jc w:val="both"/>
        <w:rPr>
          <w:rFonts w:ascii="Arial" w:hAnsi="Arial" w:cs="Arial"/>
          <w:sz w:val="22"/>
          <w:szCs w:val="22"/>
        </w:rPr>
      </w:pPr>
    </w:p>
    <w:p w14:paraId="1A2A351A" w14:textId="1B616950" w:rsidR="00D10121" w:rsidRPr="00880654" w:rsidRDefault="00D10121" w:rsidP="00D10121">
      <w:pPr>
        <w:tabs>
          <w:tab w:val="left" w:pos="2295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80654">
        <w:rPr>
          <w:rFonts w:ascii="Arial" w:hAnsi="Arial" w:cs="Arial"/>
        </w:rPr>
        <w:t>Medellín</w:t>
      </w:r>
    </w:p>
    <w:p w14:paraId="1A2A351B" w14:textId="77777777" w:rsidR="00D10121" w:rsidRPr="00880654" w:rsidRDefault="00D10121" w:rsidP="00D10121">
      <w:pPr>
        <w:pStyle w:val="Prrafodelista"/>
        <w:suppressAutoHyphens/>
        <w:overflowPunct w:val="0"/>
        <w:autoSpaceDE w:val="0"/>
        <w:autoSpaceDN w:val="0"/>
        <w:adjustRightInd w:val="0"/>
        <w:ind w:left="0"/>
        <w:jc w:val="both"/>
        <w:rPr>
          <w:rFonts w:ascii="Arial" w:hAnsi="Arial" w:cs="Arial"/>
          <w:sz w:val="22"/>
          <w:szCs w:val="22"/>
        </w:rPr>
      </w:pPr>
    </w:p>
    <w:p w14:paraId="1A2A351C" w14:textId="77777777" w:rsidR="00D10121" w:rsidRPr="00880654" w:rsidRDefault="00D10121" w:rsidP="00D10121">
      <w:pPr>
        <w:pStyle w:val="Prrafodelista"/>
        <w:suppressAutoHyphens/>
        <w:overflowPunct w:val="0"/>
        <w:autoSpaceDE w:val="0"/>
        <w:autoSpaceDN w:val="0"/>
        <w:adjustRightInd w:val="0"/>
        <w:ind w:left="0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372"/>
        <w:gridCol w:w="413"/>
        <w:gridCol w:w="6613"/>
        <w:gridCol w:w="332"/>
      </w:tblGrid>
      <w:tr w:rsidR="00D10121" w:rsidRPr="00880654" w14:paraId="1A2A3521" w14:textId="77777777" w:rsidTr="000D5A26">
        <w:tc>
          <w:tcPr>
            <w:tcW w:w="1376" w:type="dxa"/>
            <w:vMerge w:val="restart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  <w:hideMark/>
          </w:tcPr>
          <w:p w14:paraId="1A2A351D" w14:textId="77777777" w:rsidR="00D10121" w:rsidRPr="00880654" w:rsidRDefault="00D10121" w:rsidP="009E459A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80654">
              <w:rPr>
                <w:rFonts w:ascii="Arial" w:hAnsi="Arial" w:cs="Arial"/>
                <w:sz w:val="22"/>
                <w:szCs w:val="22"/>
              </w:rPr>
              <w:t>PARA:</w:t>
            </w:r>
          </w:p>
        </w:tc>
        <w:tc>
          <w:tcPr>
            <w:tcW w:w="4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2A351E" w14:textId="77777777" w:rsidR="00D10121" w:rsidRPr="00880654" w:rsidRDefault="00D10121" w:rsidP="009E459A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A2A351F" w14:textId="13A85883" w:rsidR="00D10121" w:rsidRPr="00880654" w:rsidRDefault="000D5A26" w:rsidP="009E459A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80654">
              <w:rPr>
                <w:rFonts w:ascii="Arial" w:hAnsi="Arial" w:cs="Arial"/>
                <w:sz w:val="22"/>
                <w:szCs w:val="22"/>
              </w:rPr>
              <w:t>Dirección Jurídica</w:t>
            </w:r>
            <w:r w:rsidR="00D10121" w:rsidRPr="00880654">
              <w:rPr>
                <w:rFonts w:ascii="Arial" w:hAnsi="Arial" w:cs="Arial"/>
                <w:sz w:val="22"/>
                <w:szCs w:val="22"/>
              </w:rPr>
              <w:t xml:space="preserve"> Ambiental</w:t>
            </w: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1A2A3520" w14:textId="77777777" w:rsidR="00D10121" w:rsidRPr="00880654" w:rsidRDefault="00D10121" w:rsidP="009E459A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0121" w:rsidRPr="00880654" w14:paraId="1A2A3526" w14:textId="77777777" w:rsidTr="000D5A26">
        <w:tc>
          <w:tcPr>
            <w:tcW w:w="0" w:type="auto"/>
            <w:vMerge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  <w:hideMark/>
          </w:tcPr>
          <w:p w14:paraId="1A2A3522" w14:textId="77777777" w:rsidR="00D10121" w:rsidRPr="00880654" w:rsidRDefault="00D10121" w:rsidP="009E459A">
            <w:pPr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4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23" w14:textId="77777777" w:rsidR="00D10121" w:rsidRPr="00880654" w:rsidRDefault="00D10121" w:rsidP="009E459A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A2A3524" w14:textId="77777777" w:rsidR="00D10121" w:rsidRPr="00880654" w:rsidRDefault="00D10121" w:rsidP="009E459A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80654">
              <w:rPr>
                <w:rFonts w:ascii="Arial" w:hAnsi="Arial" w:cs="Arial"/>
                <w:sz w:val="22"/>
                <w:szCs w:val="22"/>
              </w:rPr>
              <w:t>Atención Al Usuario Y Gestión Documental</w:t>
            </w: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1A2A3525" w14:textId="77777777" w:rsidR="00D10121" w:rsidRPr="00880654" w:rsidRDefault="00D10121" w:rsidP="009E459A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0121" w:rsidRPr="00880654" w14:paraId="1A2A352B" w14:textId="77777777" w:rsidTr="000D5A26">
        <w:trPr>
          <w:trHeight w:val="7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</w:tcPr>
          <w:p w14:paraId="1A2A3527" w14:textId="77777777" w:rsidR="00D10121" w:rsidRPr="00880654" w:rsidRDefault="00D10121" w:rsidP="009E459A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A2A3528" w14:textId="77777777" w:rsidR="00D10121" w:rsidRPr="00880654" w:rsidRDefault="00D10121" w:rsidP="009E459A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A2A3529" w14:textId="77777777" w:rsidR="00D10121" w:rsidRPr="00880654" w:rsidRDefault="00D10121" w:rsidP="009E459A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14:paraId="1A2A352A" w14:textId="77777777" w:rsidR="00D10121" w:rsidRPr="00880654" w:rsidRDefault="00D10121" w:rsidP="009E459A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3D11" w:rsidRPr="00880654" w14:paraId="1A2A352F" w14:textId="77777777" w:rsidTr="00293D11">
        <w:tc>
          <w:tcPr>
            <w:tcW w:w="1376" w:type="dxa"/>
            <w:tcBorders>
              <w:top w:val="nil"/>
              <w:left w:val="nil"/>
              <w:bottom w:val="nil"/>
              <w:right w:val="dotted" w:sz="4" w:space="0" w:color="auto"/>
            </w:tcBorders>
            <w:hideMark/>
          </w:tcPr>
          <w:p w14:paraId="1A2A352C" w14:textId="77777777" w:rsidR="00293D11" w:rsidRPr="00880654" w:rsidRDefault="00293D11" w:rsidP="009E459A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80654">
              <w:rPr>
                <w:rFonts w:ascii="Arial" w:hAnsi="Arial" w:cs="Arial"/>
                <w:sz w:val="22"/>
                <w:szCs w:val="22"/>
              </w:rPr>
              <w:t>DE:</w:t>
            </w:r>
          </w:p>
        </w:tc>
        <w:tc>
          <w:tcPr>
            <w:tcW w:w="3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C08D7B0" w14:textId="2DCFA651" w:rsidR="00293D11" w:rsidRPr="00880654" w:rsidRDefault="00293D11" w:rsidP="009E459A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2D" w14:textId="75F7E940" w:rsidR="00293D11" w:rsidRPr="00880654" w:rsidRDefault="00293D11" w:rsidP="009E459A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80654">
              <w:rPr>
                <w:rFonts w:ascii="Arial" w:hAnsi="Arial" w:cs="Arial"/>
                <w:sz w:val="22"/>
                <w:szCs w:val="22"/>
              </w:rPr>
              <w:t>Equipo de Control Ambiental</w:t>
            </w: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1A2A352E" w14:textId="77777777" w:rsidR="00293D11" w:rsidRPr="00880654" w:rsidRDefault="00293D11" w:rsidP="009E459A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3D11" w:rsidRPr="00880654" w14:paraId="5B17AAED" w14:textId="77777777" w:rsidTr="00293D11">
        <w:tc>
          <w:tcPr>
            <w:tcW w:w="1376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5481C00B" w14:textId="77777777" w:rsidR="00293D11" w:rsidRPr="00880654" w:rsidRDefault="00293D11" w:rsidP="009E459A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B15784" w14:textId="77777777" w:rsidR="00293D11" w:rsidRPr="00880654" w:rsidRDefault="00293D11" w:rsidP="009E459A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771D8B" w14:textId="5ABCB154" w:rsidR="00293D11" w:rsidRPr="00880654" w:rsidRDefault="00293D11" w:rsidP="009E459A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80654">
              <w:rPr>
                <w:rFonts w:ascii="Arial" w:hAnsi="Arial" w:cs="Arial"/>
                <w:sz w:val="22"/>
                <w:szCs w:val="22"/>
              </w:rPr>
              <w:t>Equipo de Vigilancia Ambiental</w:t>
            </w: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3AB55F59" w14:textId="77777777" w:rsidR="00293D11" w:rsidRPr="00880654" w:rsidRDefault="00293D11" w:rsidP="009E459A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2A3530" w14:textId="77777777" w:rsidR="00D10121" w:rsidRPr="00880654" w:rsidRDefault="00D10121" w:rsidP="00D10121">
      <w:pPr>
        <w:pStyle w:val="Prrafodelista"/>
        <w:suppressAutoHyphens/>
        <w:overflowPunct w:val="0"/>
        <w:autoSpaceDE w:val="0"/>
        <w:autoSpaceDN w:val="0"/>
        <w:adjustRightInd w:val="0"/>
        <w:ind w:left="0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91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425"/>
        <w:gridCol w:w="6554"/>
        <w:gridCol w:w="783"/>
      </w:tblGrid>
      <w:tr w:rsidR="00CE2187" w:rsidRPr="00880654" w14:paraId="1A2A3535" w14:textId="77777777" w:rsidTr="000D5A26"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  <w:hideMark/>
          </w:tcPr>
          <w:p w14:paraId="1A2A3531" w14:textId="77777777" w:rsidR="00CE2187" w:rsidRPr="00880654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80654">
              <w:rPr>
                <w:rFonts w:ascii="Arial" w:hAnsi="Arial" w:cs="Arial"/>
                <w:sz w:val="22"/>
                <w:szCs w:val="22"/>
              </w:rPr>
              <w:t>ASUNTO:</w:t>
            </w: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2A3532" w14:textId="77777777" w:rsidR="00CE2187" w:rsidRPr="00880654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A2A3533" w14:textId="77777777" w:rsidR="00CE2187" w:rsidRPr="00880654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80654">
              <w:rPr>
                <w:rFonts w:ascii="Arial" w:hAnsi="Arial" w:cs="Arial"/>
                <w:sz w:val="22"/>
                <w:szCs w:val="22"/>
              </w:rPr>
              <w:t>Evaluación de trámite ambiental</w:t>
            </w:r>
          </w:p>
        </w:tc>
        <w:tc>
          <w:tcPr>
            <w:tcW w:w="783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14:paraId="1A2A3534" w14:textId="77777777" w:rsidR="00CE2187" w:rsidRPr="00880654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E2187" w:rsidRPr="00880654" w14:paraId="1A2A353D" w14:textId="77777777" w:rsidTr="000D5A26">
        <w:tc>
          <w:tcPr>
            <w:tcW w:w="1418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  <w:hideMark/>
          </w:tcPr>
          <w:p w14:paraId="1A2A3536" w14:textId="77777777" w:rsidR="00CE2187" w:rsidRPr="00880654" w:rsidRDefault="00CE2187" w:rsidP="003D1FF8">
            <w:pPr>
              <w:rPr>
                <w:rFonts w:ascii="Arial" w:eastAsia="Times New Roman" w:hAnsi="Arial" w:cs="Arial"/>
                <w:lang w:val="es-ES" w:eastAsia="es-E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37" w14:textId="77777777" w:rsidR="00CE2187" w:rsidRPr="00880654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A2A3538" w14:textId="77777777" w:rsidR="00CE2187" w:rsidRPr="00880654" w:rsidRDefault="00CE2187" w:rsidP="003D1FF8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after="0" w:line="240" w:lineRule="auto"/>
              <w:jc w:val="left"/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</w:pPr>
            <w:r w:rsidRPr="00880654"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  <w:t>Control y seguimiento de trámite ambiental</w:t>
            </w:r>
          </w:p>
          <w:p w14:paraId="762B8458" w14:textId="38532064" w:rsidR="00B80F19" w:rsidRPr="00880654" w:rsidRDefault="00CE2187" w:rsidP="003D1FF8">
            <w:pPr>
              <w:rPr>
                <w:rFonts w:ascii="Arial" w:hAnsi="Arial" w:cs="Arial"/>
                <w:lang w:val="es-ES" w:eastAsia="es-ES"/>
              </w:rPr>
            </w:pPr>
            <w:r w:rsidRPr="00880654">
              <w:rPr>
                <w:rFonts w:ascii="Arial" w:hAnsi="Arial" w:cs="Arial"/>
                <w:lang w:val="es-ES" w:eastAsia="es-ES"/>
              </w:rPr>
              <w:t xml:space="preserve">Número y fecha de la resolución </w:t>
            </w:r>
            <w:r w:rsidR="00B80F19" w:rsidRPr="00880654">
              <w:rPr>
                <w:rFonts w:ascii="Arial" w:hAnsi="Arial" w:cs="Arial"/>
                <w:lang w:val="es-ES" w:eastAsia="es-ES"/>
              </w:rPr>
              <w:t>trámite 1:</w:t>
            </w:r>
          </w:p>
          <w:p w14:paraId="0D9EA3E2" w14:textId="1FF77F5C" w:rsidR="00B80F19" w:rsidRPr="00880654" w:rsidRDefault="00B80F19" w:rsidP="00B80F19">
            <w:pPr>
              <w:rPr>
                <w:rFonts w:ascii="Arial" w:hAnsi="Arial" w:cs="Arial"/>
                <w:lang w:val="es-ES" w:eastAsia="es-ES"/>
              </w:rPr>
            </w:pPr>
            <w:r w:rsidRPr="00880654">
              <w:rPr>
                <w:rFonts w:ascii="Arial" w:hAnsi="Arial" w:cs="Arial"/>
                <w:lang w:val="es-ES" w:eastAsia="es-ES"/>
              </w:rPr>
              <w:t>Número y fecha de la resolución trámite 2:</w:t>
            </w:r>
          </w:p>
          <w:p w14:paraId="5241DE62" w14:textId="75886982" w:rsidR="00B80F19" w:rsidRPr="00880654" w:rsidRDefault="00B80F19" w:rsidP="00B80F19">
            <w:pPr>
              <w:rPr>
                <w:rFonts w:ascii="Arial" w:hAnsi="Arial" w:cs="Arial"/>
                <w:lang w:val="es-ES" w:eastAsia="es-ES"/>
              </w:rPr>
            </w:pPr>
            <w:r w:rsidRPr="00880654">
              <w:rPr>
                <w:rFonts w:ascii="Arial" w:hAnsi="Arial" w:cs="Arial"/>
                <w:lang w:val="es-ES" w:eastAsia="es-ES"/>
              </w:rPr>
              <w:t>Número y fecha de la resolución trámite 3:</w:t>
            </w:r>
          </w:p>
          <w:p w14:paraId="76ED945B" w14:textId="1EFC2818" w:rsidR="000272B1" w:rsidRPr="00880654" w:rsidRDefault="000272B1" w:rsidP="003D1FF8">
            <w:pPr>
              <w:rPr>
                <w:rFonts w:ascii="Arial" w:hAnsi="Arial" w:cs="Arial"/>
                <w:lang w:val="es-ES" w:eastAsia="es-ES"/>
              </w:rPr>
            </w:pPr>
            <w:r w:rsidRPr="00880654">
              <w:rPr>
                <w:rFonts w:ascii="Arial" w:hAnsi="Arial" w:cs="Arial"/>
                <w:lang w:val="es-ES" w:eastAsia="es-ES"/>
              </w:rPr>
              <w:t xml:space="preserve">Tipo de trámite 1: </w:t>
            </w:r>
          </w:p>
          <w:p w14:paraId="28192A60" w14:textId="4A9AD2B2" w:rsidR="000272B1" w:rsidRPr="00880654" w:rsidRDefault="000272B1" w:rsidP="003D1FF8">
            <w:pPr>
              <w:rPr>
                <w:rFonts w:ascii="Arial" w:hAnsi="Arial" w:cs="Arial"/>
                <w:lang w:val="es-ES" w:eastAsia="es-ES"/>
              </w:rPr>
            </w:pPr>
            <w:r w:rsidRPr="00880654">
              <w:rPr>
                <w:rFonts w:ascii="Arial" w:hAnsi="Arial" w:cs="Arial"/>
                <w:lang w:val="es-ES" w:eastAsia="es-ES"/>
              </w:rPr>
              <w:t xml:space="preserve">Tipo de trámite 2: </w:t>
            </w:r>
          </w:p>
          <w:p w14:paraId="2D667220" w14:textId="7EF811D9" w:rsidR="005325F1" w:rsidRPr="00880654" w:rsidRDefault="005325F1" w:rsidP="003D1FF8">
            <w:pPr>
              <w:rPr>
                <w:rFonts w:ascii="Arial" w:hAnsi="Arial" w:cs="Arial"/>
                <w:lang w:val="es-ES" w:eastAsia="es-ES"/>
              </w:rPr>
            </w:pPr>
            <w:r w:rsidRPr="00880654">
              <w:rPr>
                <w:rFonts w:ascii="Arial" w:hAnsi="Arial" w:cs="Arial"/>
                <w:lang w:val="es-ES" w:eastAsia="es-ES"/>
              </w:rPr>
              <w:t>Tipo de trámite 3:</w:t>
            </w:r>
          </w:p>
          <w:p w14:paraId="511E5855" w14:textId="7349C470" w:rsidR="000272B1" w:rsidRPr="00880654" w:rsidRDefault="000272B1" w:rsidP="003D1FF8">
            <w:pPr>
              <w:rPr>
                <w:rFonts w:ascii="Arial" w:hAnsi="Arial" w:cs="Arial"/>
                <w:lang w:val="es-ES" w:eastAsia="es-ES"/>
              </w:rPr>
            </w:pPr>
            <w:r w:rsidRPr="00880654">
              <w:rPr>
                <w:rFonts w:ascii="Arial" w:hAnsi="Arial" w:cs="Arial"/>
                <w:lang w:val="es-ES" w:eastAsia="es-ES"/>
              </w:rPr>
              <w:t>Equipos:              Líneas:                      Normas:</w:t>
            </w:r>
          </w:p>
          <w:p w14:paraId="0828B3EA" w14:textId="77777777" w:rsidR="000272B1" w:rsidRPr="00880654" w:rsidRDefault="000272B1" w:rsidP="003D1FF8">
            <w:pPr>
              <w:rPr>
                <w:rFonts w:ascii="Arial" w:hAnsi="Arial" w:cs="Arial"/>
                <w:lang w:val="es-ES" w:eastAsia="es-ES"/>
              </w:rPr>
            </w:pPr>
            <w:r w:rsidRPr="00880654">
              <w:rPr>
                <w:rFonts w:ascii="Arial" w:hAnsi="Arial" w:cs="Arial"/>
                <w:lang w:val="es-ES" w:eastAsia="es-ES"/>
              </w:rPr>
              <w:t>Fecha de visita (DD/MM/YYYY):</w:t>
            </w:r>
          </w:p>
          <w:p w14:paraId="1A2A3539" w14:textId="3091D66C" w:rsidR="00CE2187" w:rsidRPr="00880654" w:rsidRDefault="000272B1" w:rsidP="003D1FF8">
            <w:pPr>
              <w:rPr>
                <w:rFonts w:ascii="Arial" w:hAnsi="Arial" w:cs="Arial"/>
                <w:lang w:val="es-ES" w:eastAsia="es-ES"/>
              </w:rPr>
            </w:pPr>
            <w:r w:rsidRPr="00880654">
              <w:rPr>
                <w:rFonts w:ascii="Arial" w:hAnsi="Arial" w:cs="Arial"/>
                <w:lang w:val="es-ES" w:eastAsia="es-ES"/>
              </w:rPr>
              <w:t xml:space="preserve">Tipo de proyecto (Aplica sólo para licencias): </w:t>
            </w:r>
          </w:p>
          <w:p w14:paraId="1A2A353A" w14:textId="77777777" w:rsidR="00CE2187" w:rsidRPr="00880654" w:rsidRDefault="00CE2187" w:rsidP="003D1FF8">
            <w:pPr>
              <w:rPr>
                <w:rFonts w:ascii="Arial" w:hAnsi="Arial" w:cs="Arial"/>
                <w:lang w:val="es-ES" w:eastAsia="es-ES"/>
              </w:rPr>
            </w:pPr>
            <w:r w:rsidRPr="00880654">
              <w:rPr>
                <w:rFonts w:ascii="Arial" w:hAnsi="Arial" w:cs="Arial"/>
                <w:lang w:val="es-ES" w:eastAsia="es-ES"/>
              </w:rPr>
              <w:t>Número de seguimiento anual:</w:t>
            </w:r>
          </w:p>
          <w:p w14:paraId="3EF5C878" w14:textId="7ED55B02" w:rsidR="005325F1" w:rsidRPr="00880654" w:rsidRDefault="00F24377" w:rsidP="003D1FF8">
            <w:pPr>
              <w:rPr>
                <w:rFonts w:ascii="Arial" w:hAnsi="Arial" w:cs="Arial"/>
                <w:lang w:val="es-ES" w:eastAsia="es-ES"/>
              </w:rPr>
            </w:pPr>
            <w:r w:rsidRPr="00880654">
              <w:rPr>
                <w:rFonts w:ascii="Arial" w:hAnsi="Arial" w:cs="Arial"/>
                <w:lang w:val="es-ES" w:eastAsia="es-ES"/>
              </w:rPr>
              <w:t>¿Se cobra?</w:t>
            </w:r>
          </w:p>
          <w:p w14:paraId="1A2A353B" w14:textId="77D7E3DB" w:rsidR="00CE2187" w:rsidRPr="00880654" w:rsidRDefault="00B576AB" w:rsidP="003D1FF8">
            <w:pPr>
              <w:rPr>
                <w:rFonts w:ascii="Arial" w:hAnsi="Arial" w:cs="Arial"/>
                <w:lang w:val="es-ES" w:eastAsia="es-ES"/>
              </w:rPr>
            </w:pPr>
            <w:r w:rsidRPr="00880654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488350" wp14:editId="73C9A09A">
                      <wp:simplePos x="0" y="0"/>
                      <wp:positionH relativeFrom="column">
                        <wp:posOffset>859928</wp:posOffset>
                      </wp:positionH>
                      <wp:positionV relativeFrom="paragraph">
                        <wp:posOffset>7592</wp:posOffset>
                      </wp:positionV>
                      <wp:extent cx="146050" cy="122936"/>
                      <wp:effectExtent l="0" t="0" r="25400" b="10795"/>
                      <wp:wrapNone/>
                      <wp:docPr id="58135096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050" cy="1229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D3DCFE6" w14:textId="77777777" w:rsidR="00B576AB" w:rsidRDefault="00B576AB" w:rsidP="00B576A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4883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67.7pt;margin-top:.6pt;width:11.5pt;height: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" fillcolor="white [3212]" strokeweight=".5pt">
                      <v:textbox>
                        <w:txbxContent>
                          <w:p w14:paraId="2D3DCFE6" w14:textId="77777777" w:rsidR="00B576AB" w:rsidRDefault="00B576AB" w:rsidP="00B576AB"/>
                        </w:txbxContent>
                      </v:textbox>
                    </v:shape>
                  </w:pict>
                </mc:Fallback>
              </mc:AlternateContent>
            </w:r>
            <w:r w:rsidRPr="00880654">
              <w:rPr>
                <w:rFonts w:ascii="Arial" w:hAnsi="Arial" w:cs="Arial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9AA9A3" wp14:editId="3293B10E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38735</wp:posOffset>
                      </wp:positionV>
                      <wp:extent cx="146050" cy="101600"/>
                      <wp:effectExtent l="0" t="0" r="25400" b="12700"/>
                      <wp:wrapNone/>
                      <wp:docPr id="132798550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050" cy="10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BDE924A" w14:textId="77777777" w:rsidR="00B576AB" w:rsidRDefault="00B576AB" w:rsidP="000D5A26">
                                  <w:pPr>
                                    <w:shd w:val="clear" w:color="auto" w:fill="FFFFFF" w:themeFill="background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9AA9A3" id="_x0000_s1027" type="#_x0000_t202" style="position:absolute;margin-left:12.5pt;margin-top:3.05pt;width:11.5pt;height: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" fillcolor="white [3212]" strokeweight=".5pt">
                      <v:textbox>
                        <w:txbxContent>
                          <w:p w14:paraId="4BDE924A" w14:textId="77777777" w:rsidR="00B576AB" w:rsidRDefault="00B576AB" w:rsidP="000D5A26">
                            <w:pPr>
                              <w:shd w:val="clear" w:color="auto" w:fill="FFFFFF" w:themeFill="background1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E2187" w:rsidRPr="00880654">
              <w:rPr>
                <w:rFonts w:ascii="Arial" w:hAnsi="Arial" w:cs="Arial"/>
                <w:lang w:val="es-ES" w:eastAsia="es-ES"/>
              </w:rPr>
              <w:t xml:space="preserve">Si </w:t>
            </w:r>
            <w:r w:rsidR="005325F1" w:rsidRPr="00880654">
              <w:rPr>
                <w:rFonts w:ascii="Arial" w:hAnsi="Arial" w:cs="Arial"/>
                <w:lang w:val="es-ES" w:eastAsia="es-ES"/>
              </w:rPr>
              <w:t xml:space="preserve"> </w:t>
            </w:r>
            <w:r w:rsidR="00CE2187" w:rsidRPr="00880654">
              <w:rPr>
                <w:rFonts w:ascii="Arial" w:hAnsi="Arial" w:cs="Arial"/>
                <w:lang w:val="es-ES" w:eastAsia="es-ES"/>
              </w:rPr>
              <w:t xml:space="preserve">      </w:t>
            </w:r>
            <w:r w:rsidRPr="00880654">
              <w:rPr>
                <w:rFonts w:ascii="Arial" w:hAnsi="Arial" w:cs="Arial"/>
                <w:lang w:val="es-ES" w:eastAsia="es-ES"/>
              </w:rPr>
              <w:t xml:space="preserve"> </w:t>
            </w:r>
            <w:r w:rsidR="00293D11" w:rsidRPr="00880654">
              <w:rPr>
                <w:rFonts w:ascii="Arial" w:hAnsi="Arial" w:cs="Arial"/>
                <w:lang w:val="es-ES" w:eastAsia="es-ES"/>
              </w:rPr>
              <w:t xml:space="preserve">  </w:t>
            </w:r>
            <w:r w:rsidRPr="00880654">
              <w:rPr>
                <w:rFonts w:ascii="Arial" w:hAnsi="Arial" w:cs="Arial"/>
                <w:lang w:val="es-ES" w:eastAsia="es-ES"/>
              </w:rPr>
              <w:t xml:space="preserve">  </w:t>
            </w:r>
            <w:r w:rsidR="00CE2187" w:rsidRPr="00880654">
              <w:rPr>
                <w:rFonts w:ascii="Arial" w:hAnsi="Arial" w:cs="Arial"/>
                <w:lang w:val="es-ES" w:eastAsia="es-ES"/>
              </w:rPr>
              <w:t>No</w:t>
            </w:r>
            <w:r w:rsidRPr="00880654">
              <w:rPr>
                <w:rFonts w:ascii="Arial" w:hAnsi="Arial" w:cs="Arial"/>
                <w:lang w:val="es-ES" w:eastAsia="es-ES"/>
              </w:rPr>
              <w:t xml:space="preserve"> </w:t>
            </w:r>
          </w:p>
        </w:tc>
        <w:tc>
          <w:tcPr>
            <w:tcW w:w="78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1A2A353C" w14:textId="77777777" w:rsidR="00CE2187" w:rsidRPr="00880654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E2187" w:rsidRPr="00880654" w14:paraId="1A2A3542" w14:textId="77777777" w:rsidTr="000D5A26">
        <w:tc>
          <w:tcPr>
            <w:tcW w:w="141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1A2A353E" w14:textId="77777777" w:rsidR="00CE2187" w:rsidRPr="00880654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3F" w14:textId="77777777" w:rsidR="00CE2187" w:rsidRPr="00880654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A2A3540" w14:textId="77777777" w:rsidR="00CE2187" w:rsidRPr="00880654" w:rsidRDefault="00CE2187" w:rsidP="003D1FF8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after="0" w:line="240" w:lineRule="auto"/>
              <w:jc w:val="left"/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</w:pPr>
            <w:r w:rsidRPr="00880654"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  <w:t>Control y Vigilancia al Territorio</w:t>
            </w:r>
          </w:p>
        </w:tc>
        <w:tc>
          <w:tcPr>
            <w:tcW w:w="78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1A2A3541" w14:textId="77777777" w:rsidR="00CE2187" w:rsidRPr="00880654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E2187" w:rsidRPr="00880654" w14:paraId="1A2A3547" w14:textId="77777777" w:rsidTr="000D5A26">
        <w:tc>
          <w:tcPr>
            <w:tcW w:w="141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1A2A3543" w14:textId="77777777" w:rsidR="00CE2187" w:rsidRPr="00880654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44" w14:textId="77777777" w:rsidR="00CE2187" w:rsidRPr="00880654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A2A3545" w14:textId="4A9FDCC2" w:rsidR="00CE2187" w:rsidRPr="00880654" w:rsidRDefault="00CE2187" w:rsidP="003D1FF8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after="0" w:line="240" w:lineRule="auto"/>
              <w:jc w:val="left"/>
              <w:rPr>
                <w:rFonts w:ascii="Arial" w:hAnsi="Arial" w:cs="Arial"/>
                <w:b w:val="0"/>
                <w:spacing w:val="0"/>
                <w:sz w:val="22"/>
                <w:szCs w:val="22"/>
              </w:rPr>
            </w:pPr>
            <w:r w:rsidRPr="00880654"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  <w:t>Pr</w:t>
            </w:r>
            <w:r w:rsidR="00EE2B0E" w:rsidRPr="00880654"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  <w:t>á</w:t>
            </w:r>
            <w:r w:rsidRPr="00880654"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  <w:t>ctica de Prueba</w:t>
            </w:r>
          </w:p>
        </w:tc>
        <w:tc>
          <w:tcPr>
            <w:tcW w:w="78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1A2A3546" w14:textId="77777777" w:rsidR="00CE2187" w:rsidRPr="00880654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E2187" w:rsidRPr="00880654" w14:paraId="1A2A354C" w14:textId="77777777" w:rsidTr="000D5A26">
        <w:tc>
          <w:tcPr>
            <w:tcW w:w="141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1A2A3548" w14:textId="77777777" w:rsidR="00CE2187" w:rsidRPr="00880654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49" w14:textId="77777777" w:rsidR="00CE2187" w:rsidRPr="00880654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A2A354A" w14:textId="77777777" w:rsidR="00CE2187" w:rsidRPr="00880654" w:rsidRDefault="00CE2187" w:rsidP="003D1FF8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after="0" w:line="240" w:lineRule="auto"/>
              <w:jc w:val="left"/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</w:pPr>
            <w:r w:rsidRPr="00880654"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  <w:t>Tasación de multas</w:t>
            </w:r>
          </w:p>
        </w:tc>
        <w:tc>
          <w:tcPr>
            <w:tcW w:w="78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1A2A354B" w14:textId="77777777" w:rsidR="00CE2187" w:rsidRPr="00880654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272B1" w:rsidRPr="00880654" w14:paraId="556F257E" w14:textId="77777777" w:rsidTr="000D5A26">
        <w:tc>
          <w:tcPr>
            <w:tcW w:w="141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344BE2E3" w14:textId="77777777" w:rsidR="000272B1" w:rsidRPr="00880654" w:rsidRDefault="000272B1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4BEC9D" w14:textId="77777777" w:rsidR="000272B1" w:rsidRPr="00880654" w:rsidRDefault="000272B1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C12E2F" w14:textId="4533A377" w:rsidR="000272B1" w:rsidRPr="00880654" w:rsidRDefault="000272B1" w:rsidP="003D1FF8">
            <w:pPr>
              <w:rPr>
                <w:rFonts w:ascii="Arial" w:hAnsi="Arial" w:cs="Arial"/>
              </w:rPr>
            </w:pPr>
            <w:r w:rsidRPr="00880654">
              <w:rPr>
                <w:rFonts w:ascii="Arial" w:hAnsi="Arial" w:cs="Arial"/>
              </w:rPr>
              <w:t>Recurso de reposición</w:t>
            </w:r>
          </w:p>
        </w:tc>
        <w:tc>
          <w:tcPr>
            <w:tcW w:w="78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0B15912D" w14:textId="77777777" w:rsidR="000272B1" w:rsidRPr="00880654" w:rsidRDefault="000272B1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E2187" w:rsidRPr="00880654" w14:paraId="1A2A3551" w14:textId="77777777" w:rsidTr="000D5A26">
        <w:tc>
          <w:tcPr>
            <w:tcW w:w="141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1A2A354D" w14:textId="77777777" w:rsidR="00CE2187" w:rsidRPr="00880654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4E" w14:textId="77777777" w:rsidR="00CE2187" w:rsidRPr="00880654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A2A354F" w14:textId="12EC781D" w:rsidR="00CE2187" w:rsidRPr="00880654" w:rsidRDefault="00CE2187" w:rsidP="003D1FF8">
            <w:pPr>
              <w:rPr>
                <w:rFonts w:ascii="Arial" w:hAnsi="Arial" w:cs="Arial"/>
              </w:rPr>
            </w:pPr>
            <w:r w:rsidRPr="00880654">
              <w:rPr>
                <w:rFonts w:ascii="Arial" w:hAnsi="Arial" w:cs="Arial"/>
              </w:rPr>
              <w:t>Complemento a I.T:</w:t>
            </w:r>
          </w:p>
        </w:tc>
        <w:tc>
          <w:tcPr>
            <w:tcW w:w="78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1A2A3550" w14:textId="77777777" w:rsidR="00CE2187" w:rsidRPr="00880654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272B1" w:rsidRPr="00880654" w14:paraId="3FC9C18F" w14:textId="77777777" w:rsidTr="000D5A26">
        <w:tc>
          <w:tcPr>
            <w:tcW w:w="141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6771F10F" w14:textId="77777777" w:rsidR="000272B1" w:rsidRPr="00880654" w:rsidRDefault="000272B1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39CB0B" w14:textId="77777777" w:rsidR="000272B1" w:rsidRPr="00880654" w:rsidRDefault="000272B1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2F2715" w14:textId="69A27AAC" w:rsidR="009607E9" w:rsidRPr="00880654" w:rsidRDefault="000272B1" w:rsidP="00B21A90">
            <w:pPr>
              <w:spacing w:after="40"/>
              <w:rPr>
                <w:rFonts w:ascii="Arial" w:hAnsi="Arial" w:cs="Arial"/>
              </w:rPr>
            </w:pPr>
            <w:r w:rsidRPr="00880654">
              <w:rPr>
                <w:rFonts w:ascii="Arial" w:hAnsi="Arial" w:cs="Arial"/>
              </w:rPr>
              <w:t xml:space="preserve">Número Árboles: </w:t>
            </w:r>
            <w:r w:rsidR="00013361" w:rsidRPr="0088065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8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00FB326A" w14:textId="77777777" w:rsidR="000272B1" w:rsidRPr="00880654" w:rsidRDefault="000272B1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E2187" w:rsidRPr="00880654" w14:paraId="1A2A3574" w14:textId="77777777" w:rsidTr="000D5A26">
        <w:tc>
          <w:tcPr>
            <w:tcW w:w="141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1A2A3570" w14:textId="77777777" w:rsidR="00CE2187" w:rsidRPr="00880654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71" w14:textId="77777777" w:rsidR="00CE2187" w:rsidRPr="00880654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72" w14:textId="406D7D0D" w:rsidR="00CE2187" w:rsidRPr="00880654" w:rsidRDefault="00CE2187" w:rsidP="003D1FF8">
            <w:pPr>
              <w:spacing w:after="40"/>
              <w:rPr>
                <w:rFonts w:ascii="Arial" w:hAnsi="Arial" w:cs="Arial"/>
              </w:rPr>
            </w:pPr>
            <w:r w:rsidRPr="00880654">
              <w:rPr>
                <w:rFonts w:ascii="Arial" w:hAnsi="Arial" w:cs="Arial"/>
              </w:rPr>
              <w:t>Primer requerimiento</w:t>
            </w:r>
          </w:p>
        </w:tc>
        <w:tc>
          <w:tcPr>
            <w:tcW w:w="78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1A2A3573" w14:textId="77777777" w:rsidR="00CE2187" w:rsidRPr="00880654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E2187" w:rsidRPr="00880654" w14:paraId="1A2A3579" w14:textId="77777777" w:rsidTr="000D5A26">
        <w:tc>
          <w:tcPr>
            <w:tcW w:w="1418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1A2A3575" w14:textId="77777777" w:rsidR="00CE2187" w:rsidRPr="00880654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76" w14:textId="77777777" w:rsidR="00CE2187" w:rsidRPr="00880654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77" w14:textId="77777777" w:rsidR="00CE2187" w:rsidRPr="00880654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80654">
              <w:rPr>
                <w:rFonts w:ascii="Arial" w:hAnsi="Arial" w:cs="Arial"/>
                <w:sz w:val="22"/>
                <w:szCs w:val="22"/>
              </w:rPr>
              <w:t>Segundo requerimiento</w:t>
            </w:r>
          </w:p>
        </w:tc>
        <w:tc>
          <w:tcPr>
            <w:tcW w:w="78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1A2A3578" w14:textId="77777777" w:rsidR="00CE2187" w:rsidRPr="00880654" w:rsidRDefault="00CE2187" w:rsidP="003D1FF8">
            <w:pPr>
              <w:pStyle w:val="Prrafodelista"/>
              <w:suppressAutoHyphens/>
              <w:overflowPunct w:val="0"/>
              <w:autoSpaceDE w:val="0"/>
              <w:autoSpaceDN w:val="0"/>
              <w:adjustRightInd w:val="0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2A357A" w14:textId="77777777" w:rsidR="00D10121" w:rsidRPr="00880654" w:rsidRDefault="00D10121" w:rsidP="00D10121">
      <w:pPr>
        <w:pStyle w:val="Prrafodelista"/>
        <w:suppressAutoHyphens/>
        <w:overflowPunct w:val="0"/>
        <w:autoSpaceDE w:val="0"/>
        <w:autoSpaceDN w:val="0"/>
        <w:adjustRightInd w:val="0"/>
        <w:ind w:left="0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8392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5557"/>
      </w:tblGrid>
      <w:tr w:rsidR="00390E7D" w:rsidRPr="00880654" w14:paraId="2F4B3746" w14:textId="77777777" w:rsidTr="007C1BF4">
        <w:trPr>
          <w:trHeight w:val="421"/>
        </w:trPr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8876D7" w14:textId="031065AF" w:rsidR="00390E7D" w:rsidRPr="00880654" w:rsidRDefault="00390E7D" w:rsidP="003D1FF8">
            <w:pPr>
              <w:jc w:val="both"/>
              <w:rPr>
                <w:rFonts w:ascii="Arial" w:hAnsi="Arial" w:cs="Arial"/>
              </w:rPr>
            </w:pPr>
            <w:r w:rsidRPr="00880654">
              <w:rPr>
                <w:rFonts w:ascii="Arial" w:hAnsi="Arial" w:cs="Arial"/>
              </w:rPr>
              <w:t>Razón Social o nombres y apellidos persona natural</w:t>
            </w:r>
          </w:p>
        </w:tc>
        <w:tc>
          <w:tcPr>
            <w:tcW w:w="55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43D4E5" w14:textId="77777777" w:rsidR="00390E7D" w:rsidRPr="00880654" w:rsidRDefault="00390E7D" w:rsidP="003D1FF8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after="0" w:line="240" w:lineRule="auto"/>
              <w:jc w:val="left"/>
              <w:rPr>
                <w:rFonts w:ascii="Arial" w:hAnsi="Arial" w:cs="Arial"/>
                <w:b w:val="0"/>
                <w:spacing w:val="0"/>
                <w:sz w:val="22"/>
                <w:szCs w:val="22"/>
              </w:rPr>
            </w:pPr>
          </w:p>
        </w:tc>
      </w:tr>
      <w:tr w:rsidR="00390E7D" w:rsidRPr="00880654" w14:paraId="6691224D" w14:textId="77777777" w:rsidTr="007C1BF4">
        <w:trPr>
          <w:trHeight w:val="415"/>
        </w:trPr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9E8346" w14:textId="3698D7F9" w:rsidR="00390E7D" w:rsidRPr="00880654" w:rsidRDefault="00390E7D" w:rsidP="003D1FF8">
            <w:pPr>
              <w:jc w:val="both"/>
              <w:rPr>
                <w:rFonts w:ascii="Arial" w:hAnsi="Arial" w:cs="Arial"/>
              </w:rPr>
            </w:pPr>
            <w:proofErr w:type="spellStart"/>
            <w:r w:rsidRPr="00880654">
              <w:rPr>
                <w:rFonts w:ascii="Arial" w:hAnsi="Arial" w:cs="Arial"/>
              </w:rPr>
              <w:t>Nit</w:t>
            </w:r>
            <w:proofErr w:type="spellEnd"/>
            <w:r w:rsidRPr="00880654">
              <w:rPr>
                <w:rFonts w:ascii="Arial" w:hAnsi="Arial" w:cs="Arial"/>
              </w:rPr>
              <w:t xml:space="preserve"> (de la razón social) o cédula persona natural</w:t>
            </w:r>
          </w:p>
        </w:tc>
        <w:tc>
          <w:tcPr>
            <w:tcW w:w="55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1ED9AA" w14:textId="77777777" w:rsidR="00390E7D" w:rsidRPr="00880654" w:rsidRDefault="00390E7D" w:rsidP="003D1FF8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after="0" w:line="240" w:lineRule="auto"/>
              <w:jc w:val="left"/>
              <w:rPr>
                <w:rFonts w:ascii="Arial" w:hAnsi="Arial" w:cs="Arial"/>
                <w:b w:val="0"/>
                <w:spacing w:val="0"/>
                <w:sz w:val="22"/>
                <w:szCs w:val="22"/>
              </w:rPr>
            </w:pPr>
          </w:p>
        </w:tc>
      </w:tr>
      <w:tr w:rsidR="00390E7D" w:rsidRPr="00880654" w14:paraId="65E4B143" w14:textId="77777777" w:rsidTr="007C1BF4">
        <w:trPr>
          <w:trHeight w:val="421"/>
        </w:trPr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F2BE7A" w14:textId="0CAAE596" w:rsidR="00390E7D" w:rsidRPr="00880654" w:rsidRDefault="00390E7D" w:rsidP="003D1FF8">
            <w:pPr>
              <w:jc w:val="both"/>
              <w:rPr>
                <w:rFonts w:ascii="Arial" w:hAnsi="Arial" w:cs="Arial"/>
              </w:rPr>
            </w:pPr>
            <w:r w:rsidRPr="00880654">
              <w:rPr>
                <w:rFonts w:ascii="Arial" w:hAnsi="Arial" w:cs="Arial"/>
              </w:rPr>
              <w:lastRenderedPageBreak/>
              <w:t>Representante Legal (de la razón social)</w:t>
            </w:r>
          </w:p>
        </w:tc>
        <w:tc>
          <w:tcPr>
            <w:tcW w:w="55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820ACA" w14:textId="77777777" w:rsidR="00390E7D" w:rsidRPr="00880654" w:rsidRDefault="00390E7D" w:rsidP="003D1FF8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after="0" w:line="240" w:lineRule="auto"/>
              <w:jc w:val="left"/>
              <w:rPr>
                <w:rFonts w:ascii="Arial" w:hAnsi="Arial" w:cs="Arial"/>
                <w:b w:val="0"/>
                <w:spacing w:val="0"/>
                <w:sz w:val="22"/>
                <w:szCs w:val="22"/>
              </w:rPr>
            </w:pPr>
          </w:p>
        </w:tc>
      </w:tr>
      <w:tr w:rsidR="00CE2187" w:rsidRPr="00880654" w14:paraId="1A2A357E" w14:textId="77777777" w:rsidTr="007C1BF4">
        <w:trPr>
          <w:trHeight w:val="501"/>
        </w:trPr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A2A357C" w14:textId="2C68F403" w:rsidR="00CE2187" w:rsidRPr="00880654" w:rsidRDefault="00390E7D" w:rsidP="003D1FF8">
            <w:pPr>
              <w:jc w:val="both"/>
              <w:rPr>
                <w:rFonts w:ascii="Arial" w:hAnsi="Arial" w:cs="Arial"/>
              </w:rPr>
            </w:pPr>
            <w:r w:rsidRPr="00880654">
              <w:rPr>
                <w:rFonts w:ascii="Arial" w:hAnsi="Arial" w:cs="Arial"/>
              </w:rPr>
              <w:t>Dirección de la razón social o persona natural</w:t>
            </w:r>
          </w:p>
        </w:tc>
        <w:tc>
          <w:tcPr>
            <w:tcW w:w="55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7D" w14:textId="77777777" w:rsidR="00CE2187" w:rsidRPr="00880654" w:rsidRDefault="00CE2187" w:rsidP="003D1FF8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after="0" w:line="240" w:lineRule="auto"/>
              <w:jc w:val="left"/>
              <w:rPr>
                <w:rFonts w:ascii="Arial" w:hAnsi="Arial" w:cs="Arial"/>
                <w:b w:val="0"/>
                <w:spacing w:val="0"/>
                <w:sz w:val="22"/>
                <w:szCs w:val="22"/>
              </w:rPr>
            </w:pPr>
          </w:p>
        </w:tc>
      </w:tr>
      <w:tr w:rsidR="00CE2187" w:rsidRPr="00880654" w14:paraId="1A2A3581" w14:textId="77777777" w:rsidTr="007C1BF4"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0F47B4A" w14:textId="77777777" w:rsidR="00390E7D" w:rsidRPr="00880654" w:rsidRDefault="00390E7D" w:rsidP="00390E7D">
            <w:pPr>
              <w:jc w:val="both"/>
              <w:rPr>
                <w:rFonts w:ascii="Arial" w:hAnsi="Arial" w:cs="Arial"/>
              </w:rPr>
            </w:pPr>
            <w:r w:rsidRPr="00880654">
              <w:rPr>
                <w:rFonts w:ascii="Arial" w:hAnsi="Arial" w:cs="Arial"/>
              </w:rPr>
              <w:t xml:space="preserve">Nombre del Proyecto </w:t>
            </w:r>
          </w:p>
          <w:p w14:paraId="1A2A357F" w14:textId="7E2AA590" w:rsidR="00CE2187" w:rsidRPr="00880654" w:rsidRDefault="00390E7D" w:rsidP="00390E7D">
            <w:pPr>
              <w:jc w:val="both"/>
              <w:rPr>
                <w:rFonts w:ascii="Arial" w:hAnsi="Arial" w:cs="Arial"/>
              </w:rPr>
            </w:pPr>
            <w:r w:rsidRPr="00880654">
              <w:rPr>
                <w:rFonts w:ascii="Arial" w:hAnsi="Arial" w:cs="Arial"/>
              </w:rPr>
              <w:t>y/o Infractor y localización</w:t>
            </w:r>
          </w:p>
        </w:tc>
        <w:tc>
          <w:tcPr>
            <w:tcW w:w="55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80" w14:textId="77777777" w:rsidR="00CE2187" w:rsidRPr="00880654" w:rsidRDefault="00CE2187" w:rsidP="003D1FF8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after="0" w:line="240" w:lineRule="auto"/>
              <w:jc w:val="left"/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</w:pPr>
          </w:p>
        </w:tc>
      </w:tr>
      <w:tr w:rsidR="00CE2187" w:rsidRPr="00880654" w14:paraId="1A2A3588" w14:textId="77777777" w:rsidTr="007C1BF4"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A2A3586" w14:textId="57F13C4A" w:rsidR="00CE2187" w:rsidRPr="00880654" w:rsidRDefault="00CE2187" w:rsidP="000D5A26">
            <w:pPr>
              <w:jc w:val="both"/>
              <w:rPr>
                <w:rFonts w:ascii="Arial" w:hAnsi="Arial" w:cs="Arial"/>
                <w:strike/>
              </w:rPr>
            </w:pPr>
            <w:r w:rsidRPr="00880654">
              <w:rPr>
                <w:rFonts w:ascii="Arial" w:hAnsi="Arial" w:cs="Arial"/>
              </w:rPr>
              <w:t>Dirección del Proyecto</w:t>
            </w:r>
          </w:p>
        </w:tc>
        <w:tc>
          <w:tcPr>
            <w:tcW w:w="55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87" w14:textId="77777777" w:rsidR="00CE2187" w:rsidRPr="00880654" w:rsidRDefault="00CE2187" w:rsidP="003D1FF8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after="0" w:line="240" w:lineRule="auto"/>
              <w:jc w:val="left"/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</w:pPr>
          </w:p>
        </w:tc>
      </w:tr>
      <w:tr w:rsidR="00CE2187" w:rsidRPr="00880654" w14:paraId="1A2A358E" w14:textId="77777777" w:rsidTr="007C1BF4">
        <w:trPr>
          <w:trHeight w:val="508"/>
        </w:trPr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8C" w14:textId="77777777" w:rsidR="00CE2187" w:rsidRPr="00880654" w:rsidRDefault="00CE2187" w:rsidP="003D1FF8">
            <w:pPr>
              <w:jc w:val="both"/>
              <w:rPr>
                <w:rFonts w:ascii="Arial" w:hAnsi="Arial" w:cs="Arial"/>
              </w:rPr>
            </w:pPr>
            <w:r w:rsidRPr="00880654">
              <w:rPr>
                <w:rFonts w:ascii="Arial" w:hAnsi="Arial" w:cs="Arial"/>
              </w:rPr>
              <w:t>Correo electrónico de la empresa o persona natural</w:t>
            </w:r>
          </w:p>
        </w:tc>
        <w:tc>
          <w:tcPr>
            <w:tcW w:w="55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8D" w14:textId="77777777" w:rsidR="00CE2187" w:rsidRPr="00880654" w:rsidRDefault="00CE2187" w:rsidP="003D1FF8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after="0" w:line="240" w:lineRule="auto"/>
              <w:jc w:val="left"/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  <w:lang w:val="es-CO"/>
              </w:rPr>
            </w:pPr>
          </w:p>
        </w:tc>
      </w:tr>
      <w:tr w:rsidR="00CE2187" w:rsidRPr="00880654" w14:paraId="1A2A3591" w14:textId="77777777" w:rsidTr="007C1BF4"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8F" w14:textId="77777777" w:rsidR="00CE2187" w:rsidRPr="00880654" w:rsidRDefault="00CE2187" w:rsidP="003D1FF8">
            <w:pPr>
              <w:jc w:val="both"/>
              <w:rPr>
                <w:rFonts w:ascii="Arial" w:hAnsi="Arial" w:cs="Arial"/>
              </w:rPr>
            </w:pPr>
            <w:r w:rsidRPr="00880654">
              <w:rPr>
                <w:rFonts w:ascii="Arial" w:hAnsi="Arial" w:cs="Arial"/>
              </w:rPr>
              <w:t>Teléfono:</w:t>
            </w:r>
          </w:p>
        </w:tc>
        <w:tc>
          <w:tcPr>
            <w:tcW w:w="55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90" w14:textId="77777777" w:rsidR="00CE2187" w:rsidRPr="00880654" w:rsidRDefault="00CE2187" w:rsidP="003D1FF8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after="0" w:line="240" w:lineRule="auto"/>
              <w:jc w:val="left"/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</w:pPr>
          </w:p>
        </w:tc>
      </w:tr>
      <w:tr w:rsidR="00CE2187" w:rsidRPr="00880654" w14:paraId="1A2A3594" w14:textId="77777777" w:rsidTr="007C1BF4"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A2A3592" w14:textId="77777777" w:rsidR="00CE2187" w:rsidRPr="00880654" w:rsidRDefault="00CE2187" w:rsidP="003D1FF8">
            <w:pPr>
              <w:jc w:val="both"/>
              <w:rPr>
                <w:rFonts w:ascii="Arial" w:hAnsi="Arial" w:cs="Arial"/>
              </w:rPr>
            </w:pPr>
            <w:r w:rsidRPr="00880654">
              <w:rPr>
                <w:rFonts w:ascii="Arial" w:hAnsi="Arial" w:cs="Arial"/>
              </w:rPr>
              <w:t>Municipio:</w:t>
            </w:r>
          </w:p>
        </w:tc>
        <w:tc>
          <w:tcPr>
            <w:tcW w:w="55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93" w14:textId="77777777" w:rsidR="00CE2187" w:rsidRPr="00880654" w:rsidRDefault="00CE2187" w:rsidP="003D1FF8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after="0" w:line="240" w:lineRule="auto"/>
              <w:jc w:val="left"/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</w:pPr>
          </w:p>
        </w:tc>
      </w:tr>
      <w:tr w:rsidR="00CE2187" w:rsidRPr="00880654" w14:paraId="1A2A3597" w14:textId="77777777" w:rsidTr="007C1BF4"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A2A3595" w14:textId="77777777" w:rsidR="00CE2187" w:rsidRPr="00880654" w:rsidRDefault="00CE2187" w:rsidP="003D1FF8">
            <w:pPr>
              <w:jc w:val="both"/>
              <w:rPr>
                <w:rFonts w:ascii="Arial" w:hAnsi="Arial" w:cs="Arial"/>
              </w:rPr>
            </w:pPr>
            <w:r w:rsidRPr="00880654">
              <w:rPr>
                <w:rFonts w:ascii="Arial" w:hAnsi="Arial" w:cs="Arial"/>
              </w:rPr>
              <w:t>N</w:t>
            </w:r>
            <w:r w:rsidRPr="00880654">
              <w:rPr>
                <w:rFonts w:ascii="Arial" w:hAnsi="Arial" w:cs="Arial"/>
                <w:vertAlign w:val="superscript"/>
              </w:rPr>
              <w:t>o</w:t>
            </w:r>
            <w:r w:rsidRPr="00880654">
              <w:rPr>
                <w:rFonts w:ascii="Arial" w:hAnsi="Arial" w:cs="Arial"/>
              </w:rPr>
              <w:t>. del CM:</w:t>
            </w:r>
          </w:p>
        </w:tc>
        <w:tc>
          <w:tcPr>
            <w:tcW w:w="55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96" w14:textId="77777777" w:rsidR="00CE2187" w:rsidRPr="00880654" w:rsidRDefault="00CE2187" w:rsidP="003D1FF8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after="0" w:line="240" w:lineRule="auto"/>
              <w:jc w:val="left"/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</w:pPr>
          </w:p>
        </w:tc>
      </w:tr>
      <w:tr w:rsidR="00CE2187" w:rsidRPr="00880654" w14:paraId="1A2A359A" w14:textId="77777777" w:rsidTr="007C1BF4"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A2A3598" w14:textId="77777777" w:rsidR="00CE2187" w:rsidRPr="00880654" w:rsidRDefault="00CE2187" w:rsidP="003D1FF8">
            <w:pPr>
              <w:jc w:val="both"/>
              <w:rPr>
                <w:rFonts w:ascii="Arial" w:hAnsi="Arial" w:cs="Arial"/>
              </w:rPr>
            </w:pPr>
            <w:r w:rsidRPr="00880654">
              <w:rPr>
                <w:rFonts w:ascii="Arial" w:hAnsi="Arial" w:cs="Arial"/>
              </w:rPr>
              <w:t>N</w:t>
            </w:r>
            <w:r w:rsidRPr="00880654">
              <w:rPr>
                <w:rFonts w:ascii="Arial" w:hAnsi="Arial" w:cs="Arial"/>
                <w:vertAlign w:val="superscript"/>
              </w:rPr>
              <w:t>o</w:t>
            </w:r>
            <w:r w:rsidRPr="00880654">
              <w:rPr>
                <w:rFonts w:ascii="Arial" w:hAnsi="Arial" w:cs="Arial"/>
              </w:rPr>
              <w:t>. de queja</w:t>
            </w:r>
          </w:p>
        </w:tc>
        <w:tc>
          <w:tcPr>
            <w:tcW w:w="55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99" w14:textId="77777777" w:rsidR="00CE2187" w:rsidRPr="00880654" w:rsidRDefault="00CE2187" w:rsidP="003D1FF8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after="0" w:line="240" w:lineRule="auto"/>
              <w:jc w:val="left"/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</w:pPr>
          </w:p>
        </w:tc>
      </w:tr>
      <w:tr w:rsidR="00CE2187" w:rsidRPr="00880654" w14:paraId="1A2A359D" w14:textId="77777777" w:rsidTr="007C1BF4"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A2A359B" w14:textId="77777777" w:rsidR="00CE2187" w:rsidRPr="00880654" w:rsidRDefault="00CE2187" w:rsidP="003D1FF8">
            <w:pPr>
              <w:jc w:val="both"/>
              <w:rPr>
                <w:rFonts w:ascii="Arial" w:hAnsi="Arial" w:cs="Arial"/>
              </w:rPr>
            </w:pPr>
            <w:r w:rsidRPr="00880654">
              <w:rPr>
                <w:rFonts w:ascii="Arial" w:hAnsi="Arial" w:cs="Arial"/>
              </w:rPr>
              <w:t>Año de la queja</w:t>
            </w:r>
          </w:p>
        </w:tc>
        <w:tc>
          <w:tcPr>
            <w:tcW w:w="55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9C" w14:textId="77777777" w:rsidR="00CE2187" w:rsidRPr="00880654" w:rsidRDefault="00CE2187" w:rsidP="003D1FF8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after="0" w:line="240" w:lineRule="auto"/>
              <w:jc w:val="left"/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</w:pPr>
          </w:p>
        </w:tc>
      </w:tr>
      <w:tr w:rsidR="00CE2187" w:rsidRPr="00880654" w14:paraId="1A2A35A0" w14:textId="77777777" w:rsidTr="007C1BF4"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A2A359E" w14:textId="77777777" w:rsidR="00CE2187" w:rsidRPr="00880654" w:rsidRDefault="00CE2187" w:rsidP="003D1FF8">
            <w:pPr>
              <w:jc w:val="both"/>
              <w:rPr>
                <w:rFonts w:ascii="Arial" w:hAnsi="Arial" w:cs="Arial"/>
              </w:rPr>
            </w:pPr>
            <w:r w:rsidRPr="00880654">
              <w:rPr>
                <w:rFonts w:ascii="Arial" w:hAnsi="Arial" w:cs="Arial"/>
              </w:rPr>
              <w:t>Abogado asignado</w:t>
            </w:r>
          </w:p>
        </w:tc>
        <w:tc>
          <w:tcPr>
            <w:tcW w:w="55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2A359F" w14:textId="77777777" w:rsidR="00CE2187" w:rsidRPr="00880654" w:rsidRDefault="00CE2187" w:rsidP="003D1FF8">
            <w:pPr>
              <w:pStyle w:val="Ttulodeldocumento"/>
              <w:pBdr>
                <w:top w:val="none" w:sz="0" w:space="0" w:color="auto"/>
                <w:bottom w:val="none" w:sz="0" w:space="0" w:color="auto"/>
              </w:pBdr>
              <w:spacing w:after="0" w:line="240" w:lineRule="auto"/>
              <w:jc w:val="left"/>
              <w:rPr>
                <w:rFonts w:ascii="Arial" w:hAnsi="Arial" w:cs="Arial"/>
                <w:b w:val="0"/>
                <w:caps w:val="0"/>
                <w:spacing w:val="0"/>
                <w:sz w:val="22"/>
                <w:szCs w:val="22"/>
              </w:rPr>
            </w:pPr>
          </w:p>
        </w:tc>
      </w:tr>
    </w:tbl>
    <w:p w14:paraId="1A2A35A1" w14:textId="77777777" w:rsidR="00CE2187" w:rsidRPr="00880654" w:rsidRDefault="00CE2187" w:rsidP="00D10121">
      <w:pPr>
        <w:pStyle w:val="Prrafodelista"/>
        <w:suppressAutoHyphens/>
        <w:overflowPunct w:val="0"/>
        <w:autoSpaceDE w:val="0"/>
        <w:autoSpaceDN w:val="0"/>
        <w:adjustRightInd w:val="0"/>
        <w:ind w:left="0"/>
        <w:jc w:val="both"/>
        <w:rPr>
          <w:rFonts w:ascii="Arial" w:hAnsi="Arial" w:cs="Arial"/>
          <w:sz w:val="22"/>
          <w:szCs w:val="22"/>
        </w:rPr>
      </w:pPr>
    </w:p>
    <w:p w14:paraId="1A2A35A2" w14:textId="77777777" w:rsidR="00D10121" w:rsidRPr="00880654" w:rsidRDefault="00D10121" w:rsidP="00D10121">
      <w:pPr>
        <w:suppressAutoHyphens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880654">
        <w:rPr>
          <w:rFonts w:ascii="Arial" w:hAnsi="Arial" w:cs="Arial"/>
        </w:rPr>
        <w:t>DESCRIPCIÓN DEL CONTENIDO DEL INFORME</w:t>
      </w:r>
    </w:p>
    <w:p w14:paraId="1A2A35A3" w14:textId="77777777" w:rsidR="00D10121" w:rsidRPr="00880654" w:rsidRDefault="00D10121" w:rsidP="00D10121">
      <w:pPr>
        <w:pStyle w:val="Prrafodelista"/>
        <w:suppressAutoHyphens/>
        <w:overflowPunct w:val="0"/>
        <w:autoSpaceDE w:val="0"/>
        <w:autoSpaceDN w:val="0"/>
        <w:adjustRightInd w:val="0"/>
        <w:ind w:left="0"/>
        <w:jc w:val="both"/>
        <w:rPr>
          <w:rFonts w:ascii="Arial" w:hAnsi="Arial" w:cs="Arial"/>
          <w:sz w:val="22"/>
          <w:szCs w:val="22"/>
        </w:rPr>
      </w:pPr>
    </w:p>
    <w:p w14:paraId="1A2A35A4" w14:textId="77777777" w:rsidR="00D10121" w:rsidRPr="00880654" w:rsidRDefault="00D10121" w:rsidP="00D10121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80654">
        <w:rPr>
          <w:rFonts w:ascii="Arial" w:hAnsi="Arial" w:cs="Arial"/>
          <w:sz w:val="22"/>
          <w:szCs w:val="22"/>
        </w:rPr>
        <w:t xml:space="preserve">ANTECEDENTES </w:t>
      </w:r>
    </w:p>
    <w:p w14:paraId="1A2A35A5" w14:textId="77777777" w:rsidR="00D10121" w:rsidRPr="00880654" w:rsidRDefault="00D10121" w:rsidP="00D10121">
      <w:pPr>
        <w:pStyle w:val="Prrafodelista"/>
        <w:ind w:left="0"/>
        <w:rPr>
          <w:rFonts w:ascii="Arial" w:hAnsi="Arial" w:cs="Arial"/>
          <w:sz w:val="22"/>
          <w:szCs w:val="22"/>
        </w:rPr>
      </w:pPr>
    </w:p>
    <w:p w14:paraId="1A2A35A6" w14:textId="77777777" w:rsidR="00D10121" w:rsidRPr="00880654" w:rsidRDefault="00D10121" w:rsidP="00D10121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80654">
        <w:rPr>
          <w:rFonts w:ascii="Arial" w:hAnsi="Arial" w:cs="Arial"/>
          <w:sz w:val="22"/>
          <w:szCs w:val="22"/>
        </w:rPr>
        <w:t>VISITA AL SITIO DEL PROYECTO</w:t>
      </w:r>
    </w:p>
    <w:p w14:paraId="1A2A35A7" w14:textId="77777777" w:rsidR="00D10121" w:rsidRPr="00880654" w:rsidRDefault="00D10121" w:rsidP="00D10121">
      <w:pPr>
        <w:spacing w:after="0" w:line="240" w:lineRule="auto"/>
        <w:rPr>
          <w:rFonts w:ascii="Arial" w:hAnsi="Arial" w:cs="Arial"/>
        </w:rPr>
      </w:pPr>
    </w:p>
    <w:p w14:paraId="1A2A35A8" w14:textId="77777777" w:rsidR="00D10121" w:rsidRPr="00880654" w:rsidRDefault="00D10121" w:rsidP="00D10121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80654">
        <w:rPr>
          <w:rFonts w:ascii="Arial" w:hAnsi="Arial" w:cs="Arial"/>
          <w:sz w:val="22"/>
          <w:szCs w:val="22"/>
        </w:rPr>
        <w:t>EVALUACIÓN DE INFORMACIÓN</w:t>
      </w:r>
    </w:p>
    <w:p w14:paraId="1A2A35A9" w14:textId="77777777" w:rsidR="00D10121" w:rsidRPr="00880654" w:rsidRDefault="00D10121" w:rsidP="00D10121">
      <w:pPr>
        <w:pStyle w:val="Prrafodelista"/>
        <w:ind w:left="0"/>
        <w:rPr>
          <w:rFonts w:ascii="Arial" w:hAnsi="Arial" w:cs="Arial"/>
          <w:sz w:val="22"/>
          <w:szCs w:val="22"/>
        </w:rPr>
      </w:pPr>
    </w:p>
    <w:p w14:paraId="1A2A35AA" w14:textId="77777777" w:rsidR="00D10121" w:rsidRPr="00880654" w:rsidRDefault="00D10121" w:rsidP="00D10121">
      <w:pPr>
        <w:pStyle w:val="Prrafodelista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880654">
        <w:rPr>
          <w:rFonts w:ascii="Arial" w:hAnsi="Arial" w:cs="Arial"/>
          <w:sz w:val="22"/>
          <w:szCs w:val="22"/>
        </w:rPr>
        <w:t>CONCLUSIONES</w:t>
      </w:r>
    </w:p>
    <w:p w14:paraId="1A2A35AB" w14:textId="77777777" w:rsidR="00D10121" w:rsidRPr="00880654" w:rsidRDefault="00D10121" w:rsidP="00D10121">
      <w:pPr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1A2A35AC" w14:textId="77777777" w:rsidR="00D10121" w:rsidRPr="00880654" w:rsidRDefault="00D10121" w:rsidP="00D10121">
      <w:pPr>
        <w:pStyle w:val="Prrafodelista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880654">
        <w:rPr>
          <w:rFonts w:ascii="Arial" w:hAnsi="Arial" w:cs="Arial"/>
          <w:sz w:val="22"/>
          <w:szCs w:val="22"/>
        </w:rPr>
        <w:t xml:space="preserve">RECOMENDACIONES </w:t>
      </w:r>
    </w:p>
    <w:bookmarkEnd w:id="0"/>
    <w:p w14:paraId="1A2A35AD" w14:textId="77777777" w:rsidR="00D10121" w:rsidRPr="00880654" w:rsidRDefault="00D10121" w:rsidP="00D10121">
      <w:pPr>
        <w:spacing w:after="0" w:line="240" w:lineRule="auto"/>
        <w:jc w:val="both"/>
        <w:rPr>
          <w:rFonts w:ascii="Arial" w:hAnsi="Arial" w:cs="Arial"/>
        </w:rPr>
      </w:pPr>
    </w:p>
    <w:p w14:paraId="1A2A35AF" w14:textId="77777777" w:rsidR="00D10121" w:rsidRPr="00880654" w:rsidRDefault="00D10121" w:rsidP="00D10121">
      <w:pPr>
        <w:spacing w:after="0" w:line="240" w:lineRule="auto"/>
        <w:jc w:val="both"/>
        <w:rPr>
          <w:rFonts w:ascii="Arial" w:hAnsi="Arial" w:cs="Arial"/>
        </w:rPr>
      </w:pPr>
    </w:p>
    <w:p w14:paraId="1A2A35B1" w14:textId="77777777" w:rsidR="00D10121" w:rsidRPr="00880654" w:rsidRDefault="00D10121" w:rsidP="00D10121">
      <w:pPr>
        <w:spacing w:after="0" w:line="240" w:lineRule="auto"/>
        <w:jc w:val="both"/>
        <w:rPr>
          <w:rFonts w:ascii="Arial" w:hAnsi="Arial" w:cs="Arial"/>
        </w:rPr>
      </w:pPr>
    </w:p>
    <w:p w14:paraId="1A2A35B2" w14:textId="77777777" w:rsidR="00D10121" w:rsidRPr="00880654" w:rsidRDefault="00D10121" w:rsidP="00D10121">
      <w:pPr>
        <w:spacing w:after="0" w:line="240" w:lineRule="auto"/>
        <w:jc w:val="both"/>
        <w:rPr>
          <w:rFonts w:ascii="Arial" w:hAnsi="Arial" w:cs="Arial"/>
        </w:rPr>
      </w:pPr>
      <w:r w:rsidRPr="00880654">
        <w:rPr>
          <w:rFonts w:ascii="Arial" w:hAnsi="Arial" w:cs="Arial"/>
        </w:rPr>
        <w:t>Atentamente,</w:t>
      </w:r>
    </w:p>
    <w:p w14:paraId="1A2A35B3" w14:textId="77777777" w:rsidR="00D10121" w:rsidRPr="00880654" w:rsidRDefault="00D10121" w:rsidP="00D10121">
      <w:pPr>
        <w:spacing w:after="0" w:line="240" w:lineRule="auto"/>
        <w:jc w:val="both"/>
        <w:rPr>
          <w:rFonts w:ascii="Arial" w:hAnsi="Arial" w:cs="Arial"/>
        </w:rPr>
      </w:pPr>
    </w:p>
    <w:p w14:paraId="1A2A35B8" w14:textId="77777777" w:rsidR="00D10121" w:rsidRDefault="00D10121" w:rsidP="00D10121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Anexos</w:t>
      </w:r>
    </w:p>
    <w:p w14:paraId="1A2A35B9" w14:textId="77777777" w:rsidR="00D10121" w:rsidRDefault="00D10121" w:rsidP="00D10121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A2A35BA" w14:textId="77777777" w:rsidR="00D10121" w:rsidRDefault="00D10121" w:rsidP="00D10121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Con copia: </w:t>
      </w:r>
    </w:p>
    <w:p w14:paraId="1A2A35BB" w14:textId="77777777" w:rsidR="00D10121" w:rsidRDefault="00D10121" w:rsidP="00D10121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A2A35BC" w14:textId="77777777" w:rsidR="00D10121" w:rsidRDefault="00D10121" w:rsidP="00D10121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Código de tarea SIM: </w:t>
      </w:r>
    </w:p>
    <w:p w14:paraId="1A2A35BD" w14:textId="77777777" w:rsidR="00D10121" w:rsidRDefault="00D10121" w:rsidP="00D10121">
      <w:pPr>
        <w:pStyle w:val="Encabezado"/>
        <w:rPr>
          <w:rFonts w:ascii="Arial" w:hAnsi="Arial" w:cs="Arial"/>
        </w:rPr>
      </w:pPr>
    </w:p>
    <w:p w14:paraId="1A2A35C0" w14:textId="77777777" w:rsidR="00D10121" w:rsidRDefault="002B00D8" w:rsidP="00D10121">
      <w:pPr>
        <w:spacing w:after="0" w:line="240" w:lineRule="auto"/>
        <w:jc w:val="both"/>
        <w:rPr>
          <w:rFonts w:ascii="Arial" w:hAnsi="Arial" w:cs="Arial"/>
          <w:sz w:val="14"/>
          <w:szCs w:val="20"/>
        </w:rPr>
      </w:pPr>
      <w:r>
        <w:rPr>
          <w:rFonts w:ascii="Arial" w:hAnsi="Arial" w:cs="Arial"/>
          <w:sz w:val="14"/>
        </w:rPr>
        <w:fldChar w:fldCharType="begin"/>
      </w:r>
      <w:r w:rsidR="00D10121">
        <w:rPr>
          <w:rFonts w:ascii="Arial" w:hAnsi="Arial" w:cs="Arial"/>
          <w:sz w:val="14"/>
        </w:rPr>
        <w:instrText xml:space="preserve"> MACROBUTTON  AbrirEspacioPárrafo "[haga clic aquí y escriba el transcriptor" </w:instrText>
      </w:r>
      <w:r>
        <w:rPr>
          <w:rFonts w:ascii="Arial" w:hAnsi="Arial" w:cs="Arial"/>
          <w:sz w:val="14"/>
        </w:rPr>
        <w:fldChar w:fldCharType="end"/>
      </w:r>
    </w:p>
    <w:p w14:paraId="1A2A35D4" w14:textId="77777777" w:rsidR="00CE2187" w:rsidRDefault="00CE2187" w:rsidP="00D10121">
      <w:pPr>
        <w:spacing w:after="0" w:line="240" w:lineRule="auto"/>
        <w:rPr>
          <w:rFonts w:ascii="Arial" w:hAnsi="Arial" w:cs="Arial"/>
        </w:rPr>
      </w:pPr>
    </w:p>
    <w:sectPr w:rsidR="00CE2187" w:rsidSect="007F3365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17" w:right="1701" w:bottom="1417" w:left="1701" w:header="141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12185" w14:textId="77777777" w:rsidR="009F058D" w:rsidRDefault="009F058D" w:rsidP="00873C2A">
      <w:pPr>
        <w:spacing w:after="0" w:line="240" w:lineRule="auto"/>
      </w:pPr>
      <w:r>
        <w:separator/>
      </w:r>
    </w:p>
  </w:endnote>
  <w:endnote w:type="continuationSeparator" w:id="0">
    <w:p w14:paraId="347CB0FB" w14:textId="77777777" w:rsidR="009F058D" w:rsidRDefault="009F058D" w:rsidP="00873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C1C58" w14:textId="77777777" w:rsidR="00880654" w:rsidRPr="00880654" w:rsidRDefault="00880654" w:rsidP="00CC1D07">
    <w:pPr>
      <w:pStyle w:val="Piedepgina"/>
      <w:jc w:val="center"/>
      <w:rPr>
        <w:rFonts w:ascii="Arial" w:hAnsi="Arial" w:cs="Arial"/>
      </w:rPr>
    </w:pPr>
  </w:p>
  <w:p w14:paraId="1A2A35DB" w14:textId="71E6C6F8" w:rsidR="00603072" w:rsidRPr="00880654" w:rsidRDefault="007F3365" w:rsidP="00CC1D07">
    <w:pPr>
      <w:pStyle w:val="Piedepgina"/>
      <w:jc w:val="center"/>
      <w:rPr>
        <w:rFonts w:ascii="Arial" w:hAnsi="Arial" w:cs="Arial"/>
      </w:rPr>
    </w:pPr>
    <w:r w:rsidRPr="00880654">
      <w:rPr>
        <w:rFonts w:ascii="Arial" w:hAnsi="Arial" w:cs="Arial"/>
        <w:noProof/>
        <w:lang w:eastAsia="es-CO"/>
      </w:rPr>
      <w:drawing>
        <wp:inline distT="0" distB="0" distL="0" distR="0" wp14:anchorId="458D04E0" wp14:editId="4E00D300">
          <wp:extent cx="3643773" cy="518908"/>
          <wp:effectExtent l="0" t="0" r="0" b="0"/>
          <wp:docPr id="314808543" name="Imagen 314808543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9872522" name="Imagen 3" descr="Imagen que contiene Diagra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9309" cy="521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A35DD" w14:textId="2C526180" w:rsidR="005020E3" w:rsidRDefault="007F3365" w:rsidP="00CC1D07">
    <w:pPr>
      <w:pStyle w:val="Piedepgina"/>
      <w:jc w:val="center"/>
      <w:rPr>
        <w:noProof/>
        <w:lang w:eastAsia="es-CO"/>
      </w:rPr>
    </w:pPr>
    <w:r>
      <w:rPr>
        <w:noProof/>
        <w:lang w:eastAsia="es-CO"/>
      </w:rPr>
      <w:drawing>
        <wp:inline distT="0" distB="0" distL="0" distR="0" wp14:anchorId="1947780F" wp14:editId="65D58FDE">
          <wp:extent cx="3643773" cy="518908"/>
          <wp:effectExtent l="0" t="0" r="0" b="0"/>
          <wp:docPr id="439872522" name="Imagen 3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9872522" name="Imagen 3" descr="Imagen que contiene Diagra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9309" cy="521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00BC0" w14:textId="77777777" w:rsidR="009F058D" w:rsidRDefault="009F058D" w:rsidP="00873C2A">
      <w:pPr>
        <w:spacing w:after="0" w:line="240" w:lineRule="auto"/>
      </w:pPr>
      <w:r>
        <w:separator/>
      </w:r>
    </w:p>
  </w:footnote>
  <w:footnote w:type="continuationSeparator" w:id="0">
    <w:p w14:paraId="71739088" w14:textId="77777777" w:rsidR="009F058D" w:rsidRDefault="009F058D" w:rsidP="00873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A35D9" w14:textId="1B349176" w:rsidR="00425EA7" w:rsidRDefault="00000000" w:rsidP="00425EA7">
    <w:pPr>
      <w:pStyle w:val="Encabezado"/>
      <w:tabs>
        <w:tab w:val="clear" w:pos="4419"/>
        <w:tab w:val="clear" w:pos="8838"/>
        <w:tab w:val="left" w:pos="2191"/>
        <w:tab w:val="left" w:pos="6499"/>
      </w:tabs>
      <w:jc w:val="right"/>
    </w:pPr>
    <w:sdt>
      <w:sdtPr>
        <w:id w:val="1809970872"/>
        <w:docPartObj>
          <w:docPartGallery w:val="Page Numbers (Top of Page)"/>
          <w:docPartUnique/>
        </w:docPartObj>
      </w:sdtPr>
      <w:sdtContent>
        <w:r w:rsidR="007F3365">
          <w:rPr>
            <w:noProof/>
            <w:lang w:eastAsia="es-CO"/>
          </w:rPr>
          <w:drawing>
            <wp:inline distT="0" distB="0" distL="0" distR="0" wp14:anchorId="765BB76C" wp14:editId="37989F46">
              <wp:extent cx="921224" cy="921224"/>
              <wp:effectExtent l="0" t="0" r="0" b="0"/>
              <wp:docPr id="1699000980" name="Imagen 1699000980" descr="Texto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24491486" name="Imagen 2" descr="Texto&#10;&#10;Descripción generada automáticament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5755" cy="925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7F3365">
          <w:t xml:space="preserve">                                                                                                                                        </w:t>
        </w:r>
        <w:r w:rsidR="00425EA7">
          <w:rPr>
            <w:lang w:val="es-ES"/>
          </w:rPr>
          <w:t xml:space="preserve">Página </w:t>
        </w:r>
        <w:r w:rsidR="002B00D8">
          <w:rPr>
            <w:b/>
            <w:bCs/>
            <w:sz w:val="24"/>
            <w:szCs w:val="24"/>
          </w:rPr>
          <w:fldChar w:fldCharType="begin"/>
        </w:r>
        <w:r w:rsidR="00425EA7">
          <w:rPr>
            <w:b/>
            <w:bCs/>
          </w:rPr>
          <w:instrText>PAGE</w:instrText>
        </w:r>
        <w:r w:rsidR="002B00D8">
          <w:rPr>
            <w:b/>
            <w:bCs/>
            <w:sz w:val="24"/>
            <w:szCs w:val="24"/>
          </w:rPr>
          <w:fldChar w:fldCharType="separate"/>
        </w:r>
        <w:r w:rsidR="00CE2187">
          <w:rPr>
            <w:b/>
            <w:bCs/>
            <w:noProof/>
          </w:rPr>
          <w:t>2</w:t>
        </w:r>
        <w:r w:rsidR="002B00D8">
          <w:rPr>
            <w:b/>
            <w:bCs/>
            <w:sz w:val="24"/>
            <w:szCs w:val="24"/>
          </w:rPr>
          <w:fldChar w:fldCharType="end"/>
        </w:r>
        <w:r w:rsidR="00425EA7">
          <w:rPr>
            <w:lang w:val="es-ES"/>
          </w:rPr>
          <w:t xml:space="preserve"> de </w:t>
        </w:r>
        <w:r w:rsidR="002B00D8">
          <w:rPr>
            <w:b/>
            <w:bCs/>
            <w:sz w:val="24"/>
            <w:szCs w:val="24"/>
          </w:rPr>
          <w:fldChar w:fldCharType="begin"/>
        </w:r>
        <w:r w:rsidR="00425EA7">
          <w:rPr>
            <w:b/>
            <w:bCs/>
          </w:rPr>
          <w:instrText>NUMPAGES</w:instrText>
        </w:r>
        <w:r w:rsidR="002B00D8">
          <w:rPr>
            <w:b/>
            <w:bCs/>
            <w:sz w:val="24"/>
            <w:szCs w:val="24"/>
          </w:rPr>
          <w:fldChar w:fldCharType="separate"/>
        </w:r>
        <w:r w:rsidR="00CE2187">
          <w:rPr>
            <w:b/>
            <w:bCs/>
            <w:noProof/>
          </w:rPr>
          <w:t>3</w:t>
        </w:r>
        <w:r w:rsidR="002B00D8">
          <w:rPr>
            <w:b/>
            <w:bCs/>
            <w:sz w:val="24"/>
            <w:szCs w:val="24"/>
          </w:rPr>
          <w:fldChar w:fldCharType="end"/>
        </w:r>
      </w:sdtContent>
    </w:sdt>
  </w:p>
  <w:p w14:paraId="1A2A35DA" w14:textId="77777777" w:rsidR="00873C2A" w:rsidRDefault="00873C2A" w:rsidP="00425EA7">
    <w:pPr>
      <w:pStyle w:val="Encabezado"/>
      <w:tabs>
        <w:tab w:val="clear" w:pos="4419"/>
        <w:tab w:val="clear" w:pos="8838"/>
        <w:tab w:val="left" w:pos="1005"/>
      </w:tabs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A35DC" w14:textId="3A08136A" w:rsidR="004276AB" w:rsidRPr="00880654" w:rsidRDefault="007F3365" w:rsidP="007F3365">
    <w:pPr>
      <w:pStyle w:val="Encabezado"/>
      <w:tabs>
        <w:tab w:val="clear" w:pos="4419"/>
        <w:tab w:val="clear" w:pos="8838"/>
        <w:tab w:val="left" w:pos="3503"/>
      </w:tabs>
      <w:rPr>
        <w:rFonts w:ascii="Arial" w:hAnsi="Arial" w:cs="Arial"/>
      </w:rPr>
    </w:pPr>
    <w:r>
      <w:rPr>
        <w:noProof/>
        <w:lang w:eastAsia="es-CO"/>
      </w:rPr>
      <w:drawing>
        <wp:inline distT="0" distB="0" distL="0" distR="0" wp14:anchorId="4946AEBF" wp14:editId="37AAA57C">
          <wp:extent cx="921224" cy="921224"/>
          <wp:effectExtent l="0" t="0" r="0" b="0"/>
          <wp:docPr id="1424491486" name="Imagen 2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24491486" name="Imagen 2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5755" cy="925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D191C"/>
    <w:multiLevelType w:val="hybridMultilevel"/>
    <w:tmpl w:val="DF1A99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7445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D6"/>
    <w:rsid w:val="00013361"/>
    <w:rsid w:val="000272B1"/>
    <w:rsid w:val="00041C99"/>
    <w:rsid w:val="0005354E"/>
    <w:rsid w:val="00075620"/>
    <w:rsid w:val="00094EB0"/>
    <w:rsid w:val="000B5438"/>
    <w:rsid w:val="000B6BEA"/>
    <w:rsid w:val="000D05A1"/>
    <w:rsid w:val="000D5A26"/>
    <w:rsid w:val="000E4DB2"/>
    <w:rsid w:val="00150558"/>
    <w:rsid w:val="001A16AB"/>
    <w:rsid w:val="001B7F83"/>
    <w:rsid w:val="00230758"/>
    <w:rsid w:val="002603C2"/>
    <w:rsid w:val="00293D11"/>
    <w:rsid w:val="002A146A"/>
    <w:rsid w:val="002B00D8"/>
    <w:rsid w:val="002B2CD0"/>
    <w:rsid w:val="002D554C"/>
    <w:rsid w:val="003205B0"/>
    <w:rsid w:val="0033416E"/>
    <w:rsid w:val="00390E7D"/>
    <w:rsid w:val="003D422B"/>
    <w:rsid w:val="00425EA7"/>
    <w:rsid w:val="004276AB"/>
    <w:rsid w:val="00462A6A"/>
    <w:rsid w:val="0047245F"/>
    <w:rsid w:val="0048015A"/>
    <w:rsid w:val="00495A53"/>
    <w:rsid w:val="004A1A1A"/>
    <w:rsid w:val="004A315D"/>
    <w:rsid w:val="004B7A14"/>
    <w:rsid w:val="004C77D7"/>
    <w:rsid w:val="004E2CF2"/>
    <w:rsid w:val="004F46F8"/>
    <w:rsid w:val="005020E3"/>
    <w:rsid w:val="00504C19"/>
    <w:rsid w:val="0051326C"/>
    <w:rsid w:val="00522E41"/>
    <w:rsid w:val="00523494"/>
    <w:rsid w:val="005325F1"/>
    <w:rsid w:val="00573FA4"/>
    <w:rsid w:val="0059319B"/>
    <w:rsid w:val="005B1826"/>
    <w:rsid w:val="005B5E90"/>
    <w:rsid w:val="00603072"/>
    <w:rsid w:val="00635534"/>
    <w:rsid w:val="006749E7"/>
    <w:rsid w:val="00676034"/>
    <w:rsid w:val="006B4E99"/>
    <w:rsid w:val="006E005C"/>
    <w:rsid w:val="007B5AED"/>
    <w:rsid w:val="007C1BF4"/>
    <w:rsid w:val="007D402F"/>
    <w:rsid w:val="007F0256"/>
    <w:rsid w:val="007F3365"/>
    <w:rsid w:val="00820463"/>
    <w:rsid w:val="008461F4"/>
    <w:rsid w:val="00846F98"/>
    <w:rsid w:val="00873C2A"/>
    <w:rsid w:val="00880654"/>
    <w:rsid w:val="008A3FD0"/>
    <w:rsid w:val="008B459D"/>
    <w:rsid w:val="009607E9"/>
    <w:rsid w:val="00986894"/>
    <w:rsid w:val="009C35BC"/>
    <w:rsid w:val="009C7B64"/>
    <w:rsid w:val="009F058D"/>
    <w:rsid w:val="00A0529F"/>
    <w:rsid w:val="00A31C84"/>
    <w:rsid w:val="00A973D8"/>
    <w:rsid w:val="00AA72E6"/>
    <w:rsid w:val="00B010A0"/>
    <w:rsid w:val="00B15061"/>
    <w:rsid w:val="00B21A90"/>
    <w:rsid w:val="00B576AB"/>
    <w:rsid w:val="00B80F19"/>
    <w:rsid w:val="00B84170"/>
    <w:rsid w:val="00BA6069"/>
    <w:rsid w:val="00BD22D3"/>
    <w:rsid w:val="00C053E2"/>
    <w:rsid w:val="00C157B5"/>
    <w:rsid w:val="00C367CF"/>
    <w:rsid w:val="00C429B2"/>
    <w:rsid w:val="00C567D0"/>
    <w:rsid w:val="00C71CE4"/>
    <w:rsid w:val="00C838DD"/>
    <w:rsid w:val="00C85FF9"/>
    <w:rsid w:val="00CC1D07"/>
    <w:rsid w:val="00CD5B8B"/>
    <w:rsid w:val="00CE2187"/>
    <w:rsid w:val="00D10121"/>
    <w:rsid w:val="00D75CAC"/>
    <w:rsid w:val="00D80B0A"/>
    <w:rsid w:val="00E30243"/>
    <w:rsid w:val="00E31BB7"/>
    <w:rsid w:val="00E45FD6"/>
    <w:rsid w:val="00E7374E"/>
    <w:rsid w:val="00EE2B0E"/>
    <w:rsid w:val="00EF16DC"/>
    <w:rsid w:val="00F24377"/>
    <w:rsid w:val="00F444EB"/>
    <w:rsid w:val="00F51A4E"/>
    <w:rsid w:val="00F739E2"/>
    <w:rsid w:val="00FA3E1A"/>
    <w:rsid w:val="00FA6B1D"/>
    <w:rsid w:val="00FB64EB"/>
    <w:rsid w:val="00FD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2A3513"/>
  <w15:docId w15:val="{824E79D3-6DB7-419B-BB28-565DEAD2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0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3C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3C2A"/>
  </w:style>
  <w:style w:type="paragraph" w:styleId="Piedepgina">
    <w:name w:val="footer"/>
    <w:basedOn w:val="Normal"/>
    <w:link w:val="PiedepginaCar"/>
    <w:uiPriority w:val="99"/>
    <w:unhideWhenUsed/>
    <w:rsid w:val="00873C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3C2A"/>
  </w:style>
  <w:style w:type="paragraph" w:customStyle="1" w:styleId="Ttulodeldocumento">
    <w:name w:val="Título del documento"/>
    <w:next w:val="Normal"/>
    <w:rsid w:val="00B84170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18"/>
      <w:szCs w:val="20"/>
      <w:lang w:val="es-ES" w:eastAsia="es-ES"/>
    </w:rPr>
  </w:style>
  <w:style w:type="table" w:styleId="Tablaconcuadrcula">
    <w:name w:val="Table Grid"/>
    <w:basedOn w:val="Tablanormal"/>
    <w:rsid w:val="00B84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List Paragraph1 Car,Betulia Título 1 Car,titulo 5 Car,Bolita Car,Guión Car,Viñeta 2 Car,BOLA Car,Párrafo de lista21 Car,Titulo 8 Car,Párrafo de lista3 Car,HOJA Car,Párrafo encimadas Car,Colorful List Accent 1 Car,BOLADEF Car"/>
    <w:link w:val="Prrafodelista"/>
    <w:locked/>
    <w:rsid w:val="00D1012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aliases w:val="List Paragraph1,Betulia Título 1,titulo 5,Bolita,Guión,Viñeta 2,BOLA,Párrafo de lista21,Titulo 8,Párrafo de lista3,HOJA,Párrafo encimadas,Colorful List Accent 1,Colorful List - Accent 11,BOLADEF,Bola,Párrafo de lista31"/>
    <w:basedOn w:val="Normal"/>
    <w:link w:val="PrrafodelistaCar"/>
    <w:qFormat/>
    <w:rsid w:val="00D101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6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a%20Velez\Downloads\plantila%20membrete%20area%20metropo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cc4027c-0dba-4532-9fb4-b8757925179a">
      <UserInfo>
        <DisplayName>Natalia Londoño Giraldo</DisplayName>
        <AccountId>1373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6879CCD5258648804B2B296A6EDA4A" ma:contentTypeVersion="1" ma:contentTypeDescription="Crear nuevo documento." ma:contentTypeScope="" ma:versionID="027b013e2445b2eb1a5c79f079a283a9">
  <xsd:schema xmlns:xsd="http://www.w3.org/2001/XMLSchema" xmlns:xs="http://www.w3.org/2001/XMLSchema" xmlns:p="http://schemas.microsoft.com/office/2006/metadata/properties" xmlns:ns2="6cc4027c-0dba-4532-9fb4-b8757925179a" targetNamespace="http://schemas.microsoft.com/office/2006/metadata/properties" ma:root="true" ma:fieldsID="39fb7011216b686a4eacb79ad2b3be1c" ns2:_="">
    <xsd:import namespace="6cc4027c-0dba-4532-9fb4-b8757925179a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c4027c-0dba-4532-9fb4-b875792517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A00A74-1692-4326-816C-E36B2C2523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B0F8B5-065C-47B5-8E42-A08E45AE302F}">
  <ds:schemaRefs>
    <ds:schemaRef ds:uri="http://schemas.microsoft.com/office/2006/metadata/properties"/>
    <ds:schemaRef ds:uri="http://schemas.microsoft.com/office/infopath/2007/PartnerControls"/>
    <ds:schemaRef ds:uri="6cc4027c-0dba-4532-9fb4-b8757925179a"/>
  </ds:schemaRefs>
</ds:datastoreItem>
</file>

<file path=customXml/itemProps3.xml><?xml version="1.0" encoding="utf-8"?>
<ds:datastoreItem xmlns:ds="http://schemas.openxmlformats.org/officeDocument/2006/customXml" ds:itemID="{6FE7FCDA-59D9-48BD-A336-7519D84DE1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AEA748-C2D6-4E2C-95C6-82C5D978D4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c4027c-0dba-4532-9fb4-b875792517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plantila membrete area metropol</Template>
  <TotalTime>2</TotalTime>
  <Pages>2</Pages>
  <Words>249</Words>
  <Characters>1373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10 de junio de 2020</vt:lpstr>
      <vt:lpstr>10 de junio de 2020</vt:lpstr>
    </vt:vector>
  </TitlesOfParts>
  <Company>Hewlett-Packard Company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de junio de 2020</dc:title>
  <dc:creator>Juliana Velez</dc:creator>
  <cp:lastModifiedBy>Margarita Rosa Castrillón Giraldo</cp:lastModifiedBy>
  <cp:revision>2</cp:revision>
  <cp:lastPrinted>2023-10-20T12:12:00Z</cp:lastPrinted>
  <dcterms:created xsi:type="dcterms:W3CDTF">2024-01-07T22:25:00Z</dcterms:created>
  <dcterms:modified xsi:type="dcterms:W3CDTF">2024-01-07T22:25:00Z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0x010100C06879CCD5258648804B2B296A6EDA4A</vt:lpwstr>
  </property>
</Properties>
</file>